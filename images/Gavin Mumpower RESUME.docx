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80" w:firstRow="0" w:lastRow="0" w:firstColumn="1" w:lastColumn="0" w:noHBand="0" w:noVBand="1"/>
      </w:tblPr>
      <w:tblGrid>
        <w:gridCol w:w="10080"/>
      </w:tblGrid>
      <w:tr w:rsidR="00692703" w:rsidRPr="00CF1A49" w14:paraId="3BE67402" w14:textId="77777777" w:rsidTr="002D14F5">
        <w:trPr>
          <w:trHeight w:hRule="exact" w:val="990"/>
        </w:trPr>
        <w:tc>
          <w:tcPr>
            <w:tcW w:w="10224" w:type="dxa"/>
            <w:tcMar>
              <w:top w:w="0" w:type="dxa"/>
              <w:bottom w:w="0" w:type="dxa"/>
            </w:tcMar>
          </w:tcPr>
          <w:p w14:paraId="0128C902" w14:textId="74A9F8EA" w:rsidR="00692703" w:rsidRPr="00625C09" w:rsidRDefault="00961314" w:rsidP="002D14F5">
            <w:pPr>
              <w:pStyle w:val="Title"/>
              <w:widowControl w:val="0"/>
              <w:rPr>
                <w:sz w:val="40"/>
                <w:szCs w:val="40"/>
              </w:rPr>
            </w:pPr>
            <w:r w:rsidRPr="00625C09">
              <w:rPr>
                <w:sz w:val="40"/>
                <w:szCs w:val="40"/>
              </w:rPr>
              <w:t>Gavin</w:t>
            </w:r>
            <w:r w:rsidR="00692703" w:rsidRPr="00625C09">
              <w:rPr>
                <w:sz w:val="40"/>
                <w:szCs w:val="40"/>
              </w:rPr>
              <w:t xml:space="preserve"> </w:t>
            </w:r>
            <w:r w:rsidRPr="00625C09">
              <w:rPr>
                <w:rStyle w:val="IntenseEmphasis"/>
                <w:sz w:val="40"/>
                <w:szCs w:val="40"/>
              </w:rPr>
              <w:t>Mumpower</w:t>
            </w:r>
          </w:p>
          <w:p w14:paraId="14B3F386" w14:textId="469C09BB" w:rsidR="00692703" w:rsidRPr="00625C09" w:rsidRDefault="00961314" w:rsidP="002D14F5">
            <w:pPr>
              <w:pStyle w:val="ContactInfo"/>
              <w:widowControl w:val="0"/>
              <w:contextualSpacing w:val="0"/>
              <w:rPr>
                <w:sz w:val="20"/>
                <w:szCs w:val="20"/>
              </w:rPr>
            </w:pPr>
            <w:r w:rsidRPr="00625C09">
              <w:rPr>
                <w:sz w:val="20"/>
                <w:szCs w:val="20"/>
              </w:rPr>
              <w:t>1473 Dewberry Trail Marietta, GA 30062</w:t>
            </w:r>
            <w:r w:rsidR="002D14F5">
              <w:rPr>
                <w:sz w:val="20"/>
                <w:szCs w:val="20"/>
              </w:rPr>
              <w:t xml:space="preserve">  </w:t>
            </w:r>
            <w:r w:rsidR="002D14F5">
              <w:rPr>
                <w:rFonts w:cstheme="minorHAnsi"/>
                <w:sz w:val="20"/>
                <w:szCs w:val="20"/>
              </w:rPr>
              <w:t>▪</w:t>
            </w:r>
            <w:r w:rsidR="00692703" w:rsidRPr="00625C09">
              <w:rPr>
                <w:sz w:val="20"/>
                <w:szCs w:val="20"/>
              </w:rPr>
              <w:t xml:space="preserve">  </w:t>
            </w:r>
            <w:r w:rsidRPr="00625C09">
              <w:rPr>
                <w:sz w:val="20"/>
                <w:szCs w:val="20"/>
              </w:rPr>
              <w:t>678-579-4109</w:t>
            </w:r>
          </w:p>
          <w:p w14:paraId="56920C15" w14:textId="6B567C7B" w:rsidR="00692703" w:rsidRPr="00625C09" w:rsidRDefault="003374DF" w:rsidP="002D14F5">
            <w:pPr>
              <w:pStyle w:val="ContactInfoEmphasis"/>
              <w:widowControl w:val="0"/>
              <w:contextualSpacing w:val="0"/>
              <w:rPr>
                <w:sz w:val="20"/>
                <w:szCs w:val="20"/>
              </w:rPr>
            </w:pPr>
            <w:hyperlink r:id="rId8" w:history="1">
              <w:r w:rsidR="002D14F5" w:rsidRPr="00AE61BD">
                <w:rPr>
                  <w:rStyle w:val="Hyperlink"/>
                  <w:sz w:val="20"/>
                  <w:szCs w:val="20"/>
                </w:rPr>
                <w:t>Gavinmumpower96@gmail.com</w:t>
              </w:r>
            </w:hyperlink>
            <w:r w:rsidR="002D14F5">
              <w:rPr>
                <w:sz w:val="20"/>
                <w:szCs w:val="20"/>
              </w:rPr>
              <w:t xml:space="preserve">  </w:t>
            </w:r>
            <w:r w:rsidR="002D14F5">
              <w:rPr>
                <w:rFonts w:cstheme="minorHAnsi"/>
                <w:sz w:val="20"/>
                <w:szCs w:val="20"/>
              </w:rPr>
              <w:t>▪</w:t>
            </w:r>
            <w:r w:rsidR="002D14F5">
              <w:rPr>
                <w:sz w:val="20"/>
                <w:szCs w:val="20"/>
              </w:rPr>
              <w:t xml:space="preserve">  </w:t>
            </w:r>
            <w:hyperlink r:id="rId9" w:history="1">
              <w:r w:rsidR="00EA00E5" w:rsidRPr="00625C09">
                <w:rPr>
                  <w:b w:val="0"/>
                  <w:color w:val="0000FF"/>
                  <w:sz w:val="20"/>
                  <w:szCs w:val="20"/>
                  <w:u w:val="single"/>
                </w:rPr>
                <w:t>gmumpower.github.io</w:t>
              </w:r>
            </w:hyperlink>
          </w:p>
        </w:tc>
      </w:tr>
      <w:tr w:rsidR="009571D8" w:rsidRPr="00CF1A49" w14:paraId="18D7DD39" w14:textId="77777777" w:rsidTr="002D14F5">
        <w:trPr>
          <w:trHeight w:val="23"/>
        </w:trPr>
        <w:tc>
          <w:tcPr>
            <w:tcW w:w="10224" w:type="dxa"/>
            <w:tcMar>
              <w:top w:w="432" w:type="dxa"/>
            </w:tcMar>
          </w:tcPr>
          <w:p w14:paraId="0EAF6B70" w14:textId="15CC56DE" w:rsidR="000067DD" w:rsidRDefault="0026409B" w:rsidP="0029627A">
            <w:p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Motivated</w:t>
            </w:r>
            <w:r w:rsidR="00C817B3" w:rsidRPr="002D14F5">
              <w:rPr>
                <w:sz w:val="20"/>
                <w:szCs w:val="20"/>
              </w:rPr>
              <w:t>,</w:t>
            </w:r>
            <w:r w:rsidR="00567A02" w:rsidRPr="002D14F5">
              <w:rPr>
                <w:sz w:val="20"/>
                <w:szCs w:val="20"/>
              </w:rPr>
              <w:t xml:space="preserve"> </w:t>
            </w:r>
            <w:r w:rsidR="00DE6E08" w:rsidRPr="002D14F5">
              <w:rPr>
                <w:sz w:val="20"/>
                <w:szCs w:val="20"/>
              </w:rPr>
              <w:t>goal-oriented</w:t>
            </w:r>
            <w:r w:rsidR="00E73175" w:rsidRPr="002D14F5">
              <w:rPr>
                <w:sz w:val="20"/>
                <w:szCs w:val="20"/>
              </w:rPr>
              <w:t xml:space="preserve"> </w:t>
            </w:r>
            <w:r w:rsidR="0093546F" w:rsidRPr="002D14F5">
              <w:rPr>
                <w:sz w:val="20"/>
                <w:szCs w:val="20"/>
              </w:rPr>
              <w:t>self-starter</w:t>
            </w:r>
            <w:r w:rsidR="00E73175" w:rsidRPr="002D14F5">
              <w:rPr>
                <w:sz w:val="20"/>
                <w:szCs w:val="20"/>
              </w:rPr>
              <w:t xml:space="preserve"> </w:t>
            </w:r>
            <w:r w:rsidR="00832FD9" w:rsidRPr="002D14F5">
              <w:rPr>
                <w:sz w:val="20"/>
                <w:szCs w:val="20"/>
              </w:rPr>
              <w:t>who</w:t>
            </w:r>
            <w:r w:rsidR="00E73175" w:rsidRPr="002D14F5">
              <w:rPr>
                <w:sz w:val="20"/>
                <w:szCs w:val="20"/>
              </w:rPr>
              <w:t xml:space="preserve"> thrives on</w:t>
            </w:r>
            <w:r w:rsidR="00FC7C34" w:rsidRPr="002D14F5">
              <w:rPr>
                <w:sz w:val="20"/>
                <w:szCs w:val="20"/>
              </w:rPr>
              <w:t xml:space="preserve"> </w:t>
            </w:r>
            <w:r w:rsidR="00154E5B" w:rsidRPr="002D14F5">
              <w:rPr>
                <w:sz w:val="20"/>
                <w:szCs w:val="20"/>
              </w:rPr>
              <w:t>providing exceptional customer service</w:t>
            </w:r>
            <w:r w:rsidR="00AB1E74" w:rsidRPr="002D14F5">
              <w:rPr>
                <w:sz w:val="20"/>
                <w:szCs w:val="20"/>
              </w:rPr>
              <w:t xml:space="preserve"> while maintaining</w:t>
            </w:r>
            <w:r w:rsidR="00E73175" w:rsidRPr="002D14F5">
              <w:rPr>
                <w:sz w:val="20"/>
                <w:szCs w:val="20"/>
              </w:rPr>
              <w:t xml:space="preserve"> the ability to meet time constraints and </w:t>
            </w:r>
            <w:r w:rsidR="0093546F" w:rsidRPr="002D14F5">
              <w:rPr>
                <w:sz w:val="20"/>
                <w:szCs w:val="20"/>
              </w:rPr>
              <w:t xml:space="preserve">perform well under pressure. </w:t>
            </w:r>
            <w:r w:rsidR="00A051C7" w:rsidRPr="002D14F5">
              <w:rPr>
                <w:sz w:val="20"/>
                <w:szCs w:val="20"/>
              </w:rPr>
              <w:t xml:space="preserve">Excellent supervisory skills including </w:t>
            </w:r>
            <w:r w:rsidR="008A066C" w:rsidRPr="002D14F5">
              <w:rPr>
                <w:sz w:val="20"/>
                <w:szCs w:val="20"/>
              </w:rPr>
              <w:t>a keen sense</w:t>
            </w:r>
            <w:r w:rsidR="00A051C7" w:rsidRPr="002D14F5">
              <w:rPr>
                <w:sz w:val="20"/>
                <w:szCs w:val="20"/>
              </w:rPr>
              <w:t xml:space="preserve"> of urgency, </w:t>
            </w:r>
            <w:r w:rsidR="00154E5B" w:rsidRPr="002D14F5">
              <w:rPr>
                <w:sz w:val="20"/>
                <w:szCs w:val="20"/>
              </w:rPr>
              <w:t>high</w:t>
            </w:r>
            <w:r w:rsidR="00A051C7" w:rsidRPr="002D14F5">
              <w:rPr>
                <w:sz w:val="20"/>
                <w:szCs w:val="20"/>
              </w:rPr>
              <w:t xml:space="preserve"> attention to detail, creative problem solving, and effective delegation.</w:t>
            </w:r>
          </w:p>
          <w:p w14:paraId="5B2D52F4" w14:textId="77777777" w:rsidR="002D14F5" w:rsidRPr="002D14F5" w:rsidRDefault="002D14F5" w:rsidP="0029627A">
            <w:pPr>
              <w:contextualSpacing w:val="0"/>
              <w:rPr>
                <w:sz w:val="20"/>
                <w:szCs w:val="20"/>
              </w:rPr>
            </w:pPr>
          </w:p>
          <w:sdt>
            <w:sdtPr>
              <w:alias w:val="Skills:"/>
              <w:tag w:val="Skills:"/>
              <w:id w:val="-177115789"/>
              <w:placeholder>
                <w:docPart w:val="0FD0965031BA49D28F089536F72D3337"/>
              </w:placeholder>
              <w:temporary/>
              <w:showingPlcHdr/>
              <w15:appearance w15:val="hidden"/>
            </w:sdtPr>
            <w:sdtEndPr/>
            <w:sdtContent>
              <w:p w14:paraId="10C48B85" w14:textId="77777777" w:rsidR="000067DD" w:rsidRDefault="000067DD" w:rsidP="002D14F5">
                <w:pPr>
                  <w:pStyle w:val="Heading1"/>
                  <w:keepNext w:val="0"/>
                  <w:keepLines w:val="0"/>
                  <w:spacing w:before="0"/>
                  <w:outlineLvl w:val="0"/>
                  <w:rPr>
                    <w:rFonts w:asciiTheme="minorHAnsi" w:eastAsiaTheme="minorHAnsi" w:hAnsiTheme="minorHAnsi" w:cstheme="minorBidi"/>
                    <w:color w:val="595959" w:themeColor="text1" w:themeTint="A6"/>
                    <w:sz w:val="22"/>
                    <w:szCs w:val="22"/>
                  </w:rPr>
                </w:pPr>
                <w:r w:rsidRPr="002D14F5">
                  <w:rPr>
                    <w:sz w:val="24"/>
                    <w:szCs w:val="24"/>
                  </w:rPr>
                  <w:t>Skills</w:t>
                </w:r>
              </w:p>
            </w:sdtContent>
          </w:sdt>
          <w:p w14:paraId="2CFF8116" w14:textId="35B9FCEF" w:rsidR="0026409B" w:rsidRPr="002D14F5" w:rsidRDefault="0026409B" w:rsidP="002D14F5">
            <w:pPr>
              <w:pStyle w:val="ListBullet"/>
              <w:numPr>
                <w:ilvl w:val="0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Office Suite Certified</w:t>
            </w:r>
          </w:p>
          <w:p w14:paraId="27C2DC4D" w14:textId="08C02218" w:rsidR="0026409B" w:rsidRPr="002D14F5" w:rsidRDefault="0026409B" w:rsidP="002D14F5">
            <w:pPr>
              <w:pStyle w:val="ListBullet"/>
              <w:numPr>
                <w:ilvl w:val="0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 xml:space="preserve">HTML, CSS, C#, JavaScript, </w:t>
            </w:r>
            <w:proofErr w:type="spellStart"/>
            <w:r w:rsidRPr="002D14F5">
              <w:rPr>
                <w:sz w:val="20"/>
                <w:szCs w:val="20"/>
              </w:rPr>
              <w:t>BootStrap</w:t>
            </w:r>
            <w:proofErr w:type="spellEnd"/>
            <w:r w:rsidRPr="002D14F5">
              <w:rPr>
                <w:sz w:val="20"/>
                <w:szCs w:val="20"/>
              </w:rPr>
              <w:t>, React</w:t>
            </w:r>
          </w:p>
          <w:p w14:paraId="6039A8C9" w14:textId="77777777" w:rsidR="000067DD" w:rsidRPr="002D14F5" w:rsidRDefault="0093546F" w:rsidP="002D14F5">
            <w:pPr>
              <w:numPr>
                <w:ilvl w:val="0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Customer Service and Communications</w:t>
            </w:r>
          </w:p>
          <w:p w14:paraId="049AD94F" w14:textId="77777777" w:rsidR="00AD0912" w:rsidRPr="002D14F5" w:rsidRDefault="00AD0912" w:rsidP="002D14F5">
            <w:pPr>
              <w:numPr>
                <w:ilvl w:val="0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Operation management</w:t>
            </w:r>
          </w:p>
          <w:p w14:paraId="5140F0E4" w14:textId="77777777" w:rsidR="00B71676" w:rsidRPr="002D14F5" w:rsidRDefault="0022511C" w:rsidP="002D14F5">
            <w:pPr>
              <w:numPr>
                <w:ilvl w:val="0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Bartending License</w:t>
            </w:r>
          </w:p>
          <w:p w14:paraId="236161DA" w14:textId="77777777" w:rsidR="00AD0912" w:rsidRPr="002D14F5" w:rsidRDefault="00B71676" w:rsidP="002D14F5">
            <w:pPr>
              <w:pStyle w:val="ListBullet"/>
              <w:numPr>
                <w:ilvl w:val="0"/>
                <w:numId w:val="15"/>
              </w:numPr>
              <w:contextualSpacing w:val="0"/>
            </w:pPr>
            <w:r w:rsidRPr="002D14F5">
              <w:rPr>
                <w:sz w:val="20"/>
                <w:szCs w:val="20"/>
              </w:rPr>
              <w:t>IICRC Certified in Upholstery Cleaning &amp; Restoration</w:t>
            </w:r>
          </w:p>
          <w:p w14:paraId="12FD41F4" w14:textId="2D1896E4" w:rsidR="002D14F5" w:rsidRPr="00CF1A49" w:rsidRDefault="002D14F5" w:rsidP="002D14F5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</w:pPr>
          </w:p>
        </w:tc>
      </w:tr>
    </w:tbl>
    <w:p w14:paraId="2C4E944C" w14:textId="77777777" w:rsidR="004E01EB" w:rsidRPr="00CF1A49" w:rsidRDefault="003374DF" w:rsidP="00F20DF1">
      <w:pPr>
        <w:pStyle w:val="Heading1"/>
        <w:keepNext w:val="0"/>
        <w:keepLines w:val="0"/>
        <w:spacing w:before="0" w:after="0"/>
      </w:pPr>
      <w:sdt>
        <w:sdtPr>
          <w:alias w:val="Experience:"/>
          <w:tag w:val="Experience:"/>
          <w:id w:val="-1983300934"/>
          <w:placeholder>
            <w:docPart w:val="AF4748BAFBDF4D2AB3B40AA9D94A7231"/>
          </w:placeholder>
          <w:temporary/>
          <w:showingPlcHdr/>
          <w15:appearance w15:val="hidden"/>
        </w:sdtPr>
        <w:sdtEndPr/>
        <w:sdtContent>
          <w:r w:rsidR="004E01EB" w:rsidRPr="002D14F5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012" w:type="pct"/>
        <w:tblInd w:w="-54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79"/>
        <w:gridCol w:w="225"/>
      </w:tblGrid>
      <w:tr w:rsidR="00E35A5E" w:rsidRPr="00CF1A49" w14:paraId="6BEE2802" w14:textId="77777777" w:rsidTr="002D14F5">
        <w:trPr>
          <w:trHeight w:val="1971"/>
        </w:trPr>
        <w:tc>
          <w:tcPr>
            <w:tcW w:w="10682" w:type="dxa"/>
            <w:gridSpan w:val="2"/>
            <w:tcMar>
              <w:top w:w="216" w:type="dxa"/>
            </w:tcMar>
          </w:tcPr>
          <w:p w14:paraId="2113929F" w14:textId="77777777" w:rsidR="00E35A5E" w:rsidRPr="002D14F5" w:rsidRDefault="00E35A5E" w:rsidP="002D14F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April 2019 - Present</w:t>
            </w:r>
          </w:p>
          <w:p w14:paraId="06EC98CF" w14:textId="77777777" w:rsidR="00E35A5E" w:rsidRPr="002D14F5" w:rsidRDefault="00E35A5E" w:rsidP="002D14F5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02D14F5">
              <w:rPr>
                <w:sz w:val="22"/>
                <w:szCs w:val="22"/>
              </w:rPr>
              <w:t xml:space="preserve">Lead Technician, </w:t>
            </w:r>
            <w:r w:rsidRPr="002D14F5">
              <w:rPr>
                <w:rStyle w:val="SubtleReference"/>
                <w:sz w:val="22"/>
                <w:szCs w:val="22"/>
              </w:rPr>
              <w:t>gravatier</w:t>
            </w:r>
          </w:p>
          <w:p w14:paraId="3DAEF5C5" w14:textId="4BC7B214" w:rsidR="00E35A5E" w:rsidRPr="002D14F5" w:rsidRDefault="00E35A5E" w:rsidP="002D14F5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Manage</w:t>
            </w:r>
            <w:r w:rsidR="00D34951" w:rsidRPr="002D14F5">
              <w:rPr>
                <w:sz w:val="20"/>
                <w:szCs w:val="20"/>
              </w:rPr>
              <w:t>s</w:t>
            </w:r>
            <w:r w:rsidRPr="002D14F5">
              <w:rPr>
                <w:sz w:val="20"/>
                <w:szCs w:val="20"/>
              </w:rPr>
              <w:t xml:space="preserve"> and supervise</w:t>
            </w:r>
            <w:r w:rsidR="00D34951" w:rsidRPr="002D14F5">
              <w:rPr>
                <w:sz w:val="20"/>
                <w:szCs w:val="20"/>
              </w:rPr>
              <w:t>s</w:t>
            </w:r>
            <w:r w:rsidRPr="002D14F5">
              <w:rPr>
                <w:sz w:val="20"/>
                <w:szCs w:val="20"/>
              </w:rPr>
              <w:t xml:space="preserve"> scheduled crew and materials, effectively delegating work as necessary</w:t>
            </w:r>
            <w:r w:rsidR="008C57D6" w:rsidRPr="002D14F5">
              <w:rPr>
                <w:sz w:val="20"/>
                <w:szCs w:val="20"/>
              </w:rPr>
              <w:t xml:space="preserve"> while adhering to quality assurance standards.</w:t>
            </w:r>
          </w:p>
          <w:p w14:paraId="7C1765B9" w14:textId="50DBE12F" w:rsidR="00E35A5E" w:rsidRPr="002D14F5" w:rsidRDefault="00E35A5E" w:rsidP="002D14F5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Diagnose</w:t>
            </w:r>
            <w:r w:rsidR="00D34951" w:rsidRPr="002D14F5">
              <w:rPr>
                <w:sz w:val="20"/>
                <w:szCs w:val="20"/>
              </w:rPr>
              <w:t>s</w:t>
            </w:r>
            <w:r w:rsidRPr="002D14F5">
              <w:rPr>
                <w:sz w:val="20"/>
                <w:szCs w:val="20"/>
              </w:rPr>
              <w:t xml:space="preserve"> production needs </w:t>
            </w:r>
            <w:r w:rsidR="00623800" w:rsidRPr="002D14F5">
              <w:rPr>
                <w:sz w:val="20"/>
                <w:szCs w:val="20"/>
              </w:rPr>
              <w:t>to</w:t>
            </w:r>
            <w:r w:rsidRPr="002D14F5">
              <w:rPr>
                <w:sz w:val="20"/>
                <w:szCs w:val="20"/>
              </w:rPr>
              <w:t xml:space="preserve"> solve problems quickly and efficiently.</w:t>
            </w:r>
          </w:p>
          <w:p w14:paraId="28A65E46" w14:textId="6488F7C4" w:rsidR="00E35A5E" w:rsidRPr="002D14F5" w:rsidRDefault="00E35A5E" w:rsidP="002D14F5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Conduct</w:t>
            </w:r>
            <w:r w:rsidR="00D34951" w:rsidRPr="002D14F5">
              <w:rPr>
                <w:sz w:val="20"/>
                <w:szCs w:val="20"/>
              </w:rPr>
              <w:t>s</w:t>
            </w:r>
            <w:r w:rsidRPr="002D14F5">
              <w:rPr>
                <w:sz w:val="20"/>
                <w:szCs w:val="20"/>
              </w:rPr>
              <w:t xml:space="preserve"> training of new employees on machinery and chemical </w:t>
            </w:r>
            <w:r w:rsidR="00623800" w:rsidRPr="002D14F5">
              <w:rPr>
                <w:sz w:val="20"/>
                <w:szCs w:val="20"/>
              </w:rPr>
              <w:t>administration.</w:t>
            </w:r>
          </w:p>
          <w:p w14:paraId="117B64D8" w14:textId="5086664E" w:rsidR="00E35A5E" w:rsidRPr="002D14F5" w:rsidRDefault="008C57D6" w:rsidP="002D14F5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Creates, manages</w:t>
            </w:r>
            <w:r w:rsidR="00E94DFF" w:rsidRPr="002D14F5">
              <w:rPr>
                <w:sz w:val="20"/>
                <w:szCs w:val="20"/>
              </w:rPr>
              <w:t>, and implements strategic and tactical plans for daily operations.</w:t>
            </w:r>
          </w:p>
          <w:p w14:paraId="02DCCE97" w14:textId="090467A3" w:rsidR="00E35A5E" w:rsidRDefault="00B3267E" w:rsidP="002D14F5">
            <w:pPr>
              <w:numPr>
                <w:ilvl w:val="0"/>
                <w:numId w:val="14"/>
              </w:numPr>
            </w:pPr>
            <w:r w:rsidRPr="002D14F5">
              <w:rPr>
                <w:sz w:val="20"/>
                <w:szCs w:val="20"/>
              </w:rPr>
              <w:t>Represents company by attending</w:t>
            </w:r>
            <w:r w:rsidR="006E15B7" w:rsidRPr="002D14F5">
              <w:rPr>
                <w:sz w:val="20"/>
                <w:szCs w:val="20"/>
              </w:rPr>
              <w:t xml:space="preserve"> vendor </w:t>
            </w:r>
            <w:r w:rsidR="0045440D" w:rsidRPr="002D14F5">
              <w:rPr>
                <w:sz w:val="20"/>
                <w:szCs w:val="20"/>
              </w:rPr>
              <w:t xml:space="preserve">management strategy </w:t>
            </w:r>
            <w:r w:rsidR="006E15B7" w:rsidRPr="002D14F5">
              <w:rPr>
                <w:sz w:val="20"/>
                <w:szCs w:val="20"/>
              </w:rPr>
              <w:t xml:space="preserve">meetings on a regular basis to maintain </w:t>
            </w:r>
            <w:r w:rsidR="0045440D" w:rsidRPr="002D14F5">
              <w:rPr>
                <w:sz w:val="20"/>
                <w:szCs w:val="20"/>
              </w:rPr>
              <w:t>successful</w:t>
            </w:r>
            <w:r w:rsidR="00D4556F" w:rsidRPr="002D14F5">
              <w:rPr>
                <w:sz w:val="20"/>
                <w:szCs w:val="20"/>
              </w:rPr>
              <w:t xml:space="preserve"> </w:t>
            </w:r>
            <w:r w:rsidR="0045440D" w:rsidRPr="002D14F5">
              <w:rPr>
                <w:sz w:val="20"/>
                <w:szCs w:val="20"/>
              </w:rPr>
              <w:t>client relationships.</w:t>
            </w:r>
          </w:p>
        </w:tc>
      </w:tr>
      <w:tr w:rsidR="00E946F2" w:rsidRPr="00CF1A49" w14:paraId="01CE2BF6" w14:textId="77777777" w:rsidTr="002D14F5">
        <w:trPr>
          <w:gridAfter w:val="1"/>
          <w:wAfter w:w="243" w:type="dxa"/>
        </w:trPr>
        <w:tc>
          <w:tcPr>
            <w:tcW w:w="10439" w:type="dxa"/>
            <w:tcMar>
              <w:top w:w="216" w:type="dxa"/>
            </w:tcMar>
          </w:tcPr>
          <w:p w14:paraId="3DF72115" w14:textId="6AA00A8C" w:rsidR="00E35A5E" w:rsidRPr="002D14F5" w:rsidRDefault="00547DAD" w:rsidP="002D14F5">
            <w:pPr>
              <w:pStyle w:val="Heading3"/>
              <w:widowControl w:val="0"/>
              <w:contextualSpacing w:val="0"/>
              <w:outlineLvl w:val="2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June</w:t>
            </w:r>
            <w:r w:rsidR="00E35A5E" w:rsidRPr="002D14F5">
              <w:rPr>
                <w:sz w:val="20"/>
                <w:szCs w:val="20"/>
              </w:rPr>
              <w:t xml:space="preserve"> 201</w:t>
            </w:r>
            <w:r w:rsidRPr="002D14F5">
              <w:rPr>
                <w:sz w:val="20"/>
                <w:szCs w:val="20"/>
              </w:rPr>
              <w:t>6</w:t>
            </w:r>
            <w:r w:rsidR="00E35A5E" w:rsidRPr="002D14F5">
              <w:rPr>
                <w:sz w:val="20"/>
                <w:szCs w:val="20"/>
              </w:rPr>
              <w:t xml:space="preserve"> </w:t>
            </w:r>
            <w:r w:rsidRPr="002D14F5">
              <w:rPr>
                <w:sz w:val="20"/>
                <w:szCs w:val="20"/>
              </w:rPr>
              <w:t>- December 2017</w:t>
            </w:r>
          </w:p>
          <w:p w14:paraId="4CBCFD5E" w14:textId="4CBC4C93" w:rsidR="00E35A5E" w:rsidRPr="002D14F5" w:rsidRDefault="00E31323" w:rsidP="002D14F5">
            <w:pPr>
              <w:pStyle w:val="Heading2"/>
              <w:widowControl w:val="0"/>
              <w:contextualSpacing w:val="0"/>
              <w:outlineLvl w:val="1"/>
              <w:rPr>
                <w:sz w:val="22"/>
                <w:szCs w:val="22"/>
              </w:rPr>
            </w:pPr>
            <w:r w:rsidRPr="002D14F5">
              <w:rPr>
                <w:sz w:val="22"/>
                <w:szCs w:val="22"/>
              </w:rPr>
              <w:t>Lead Technician</w:t>
            </w:r>
            <w:r w:rsidR="00E35A5E" w:rsidRPr="002D14F5">
              <w:rPr>
                <w:sz w:val="22"/>
                <w:szCs w:val="22"/>
              </w:rPr>
              <w:t xml:space="preserve">, </w:t>
            </w:r>
            <w:r w:rsidR="00547DAD" w:rsidRPr="002D14F5">
              <w:rPr>
                <w:rStyle w:val="SubtleReference"/>
                <w:sz w:val="22"/>
                <w:szCs w:val="22"/>
              </w:rPr>
              <w:t>Servicemaster</w:t>
            </w:r>
          </w:p>
          <w:p w14:paraId="0950E55B" w14:textId="11D3761F" w:rsidR="00E35A5E" w:rsidRPr="002D14F5" w:rsidRDefault="00E31323" w:rsidP="002D14F5">
            <w:pPr>
              <w:widowControl w:val="0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Began as Assistant Tech</w:t>
            </w:r>
            <w:r w:rsidR="002D1869" w:rsidRPr="002D14F5">
              <w:rPr>
                <w:sz w:val="20"/>
                <w:szCs w:val="20"/>
              </w:rPr>
              <w:t>nician</w:t>
            </w:r>
            <w:r w:rsidRPr="002D14F5">
              <w:rPr>
                <w:sz w:val="20"/>
                <w:szCs w:val="20"/>
              </w:rPr>
              <w:t xml:space="preserve"> and </w:t>
            </w:r>
            <w:r w:rsidR="00905405" w:rsidRPr="002D14F5">
              <w:rPr>
                <w:sz w:val="20"/>
                <w:szCs w:val="20"/>
              </w:rPr>
              <w:t xml:space="preserve">was </w:t>
            </w:r>
            <w:r w:rsidR="00EE6207" w:rsidRPr="002D14F5">
              <w:rPr>
                <w:sz w:val="20"/>
                <w:szCs w:val="20"/>
              </w:rPr>
              <w:t xml:space="preserve">quickly promoted </w:t>
            </w:r>
            <w:r w:rsidRPr="002D14F5">
              <w:rPr>
                <w:sz w:val="20"/>
                <w:szCs w:val="20"/>
              </w:rPr>
              <w:t xml:space="preserve">to </w:t>
            </w:r>
            <w:r w:rsidR="005B3F29" w:rsidRPr="002D14F5">
              <w:rPr>
                <w:sz w:val="20"/>
                <w:szCs w:val="20"/>
              </w:rPr>
              <w:t>L</w:t>
            </w:r>
            <w:r w:rsidRPr="002D14F5">
              <w:rPr>
                <w:sz w:val="20"/>
                <w:szCs w:val="20"/>
              </w:rPr>
              <w:t xml:space="preserve">ead </w:t>
            </w:r>
            <w:r w:rsidR="005B3F29" w:rsidRPr="002D14F5">
              <w:rPr>
                <w:sz w:val="20"/>
                <w:szCs w:val="20"/>
              </w:rPr>
              <w:t>T</w:t>
            </w:r>
            <w:r w:rsidRPr="002D14F5">
              <w:rPr>
                <w:sz w:val="20"/>
                <w:szCs w:val="20"/>
              </w:rPr>
              <w:t>echnician</w:t>
            </w:r>
            <w:r w:rsidR="00EE6207" w:rsidRPr="002D14F5">
              <w:rPr>
                <w:sz w:val="20"/>
                <w:szCs w:val="20"/>
              </w:rPr>
              <w:t xml:space="preserve"> through the demonstration</w:t>
            </w:r>
            <w:r w:rsidR="00905405" w:rsidRPr="002D14F5">
              <w:rPr>
                <w:sz w:val="20"/>
                <w:szCs w:val="20"/>
              </w:rPr>
              <w:t xml:space="preserve"> of work ethic. </w:t>
            </w:r>
          </w:p>
          <w:p w14:paraId="0F1A5F7E" w14:textId="1F964836" w:rsidR="00E35A5E" w:rsidRDefault="007F4635" w:rsidP="002D14F5">
            <w:pPr>
              <w:widowControl w:val="0"/>
              <w:numPr>
                <w:ilvl w:val="0"/>
                <w:numId w:val="14"/>
              </w:numPr>
            </w:pPr>
            <w:r w:rsidRPr="002D14F5">
              <w:rPr>
                <w:sz w:val="20"/>
                <w:szCs w:val="20"/>
              </w:rPr>
              <w:t>Filled work order</w:t>
            </w:r>
            <w:r w:rsidR="000C5A62" w:rsidRPr="002D14F5">
              <w:rPr>
                <w:sz w:val="20"/>
                <w:szCs w:val="20"/>
              </w:rPr>
              <w:t>s</w:t>
            </w:r>
            <w:r w:rsidRPr="002D14F5">
              <w:rPr>
                <w:sz w:val="20"/>
                <w:szCs w:val="20"/>
              </w:rPr>
              <w:t xml:space="preserve"> and confirmed estimates.</w:t>
            </w:r>
            <w:r>
              <w:t xml:space="preserve"> </w:t>
            </w:r>
          </w:p>
        </w:tc>
      </w:tr>
      <w:tr w:rsidR="00E35A5E" w:rsidRPr="00CF1A49" w14:paraId="048AFF11" w14:textId="77777777" w:rsidTr="002D14F5">
        <w:trPr>
          <w:trHeight w:val="14"/>
        </w:trPr>
        <w:tc>
          <w:tcPr>
            <w:tcW w:w="10656" w:type="dxa"/>
            <w:gridSpan w:val="2"/>
            <w:tcMar>
              <w:top w:w="216" w:type="dxa"/>
            </w:tcMar>
          </w:tcPr>
          <w:p w14:paraId="387C8B6D" w14:textId="3B68E057" w:rsidR="00EC708E" w:rsidRPr="002D14F5" w:rsidRDefault="002D14F5" w:rsidP="00EC708E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2013</w:t>
            </w:r>
            <w:r w:rsidR="00EC708E" w:rsidRPr="002D14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EC708E" w:rsidRPr="002D14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July 2019</w:t>
            </w:r>
          </w:p>
          <w:p w14:paraId="5EF7173A" w14:textId="6D1715F9" w:rsidR="00D54518" w:rsidRPr="00D54518" w:rsidRDefault="00EC708E" w:rsidP="00EC708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2D14F5">
              <w:rPr>
                <w:sz w:val="22"/>
                <w:szCs w:val="22"/>
              </w:rPr>
              <w:t xml:space="preserve">Manager/bartender/server, </w:t>
            </w:r>
            <w:r w:rsidR="00F909BF" w:rsidRPr="002D14F5">
              <w:rPr>
                <w:rStyle w:val="SubtleReference"/>
                <w:sz w:val="22"/>
                <w:szCs w:val="22"/>
              </w:rPr>
              <w:t>Labamba mexican bar &amp; grill</w:t>
            </w:r>
          </w:p>
          <w:p w14:paraId="6FAA0B0C" w14:textId="6976CE8E" w:rsidR="00D54518" w:rsidRDefault="00D54518" w:rsidP="00EC708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Ensured service delivery level commitments were achieved by efficiently prioritizing and focusing team.</w:t>
            </w:r>
          </w:p>
          <w:p w14:paraId="4B44EE6B" w14:textId="67CAF1C5" w:rsidR="00EC708E" w:rsidRPr="002D14F5" w:rsidRDefault="0012142F" w:rsidP="00EC708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payroll, daily reports, inventory, scheduling</w:t>
            </w:r>
            <w:r w:rsidR="00494ED3">
              <w:rPr>
                <w:sz w:val="20"/>
                <w:szCs w:val="20"/>
              </w:rPr>
              <w:t>,</w:t>
            </w:r>
            <w:r w:rsidR="006B0D41">
              <w:rPr>
                <w:sz w:val="20"/>
                <w:szCs w:val="20"/>
              </w:rPr>
              <w:t xml:space="preserve"> and kitchen. </w:t>
            </w:r>
          </w:p>
          <w:p w14:paraId="3FA2AE28" w14:textId="1BF8EAFE" w:rsidR="00E35A5E" w:rsidRDefault="006B0D41" w:rsidP="00E946F2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B0D41">
              <w:rPr>
                <w:sz w:val="20"/>
                <w:szCs w:val="20"/>
              </w:rPr>
              <w:t xml:space="preserve">Maintained </w:t>
            </w:r>
            <w:r w:rsidR="00CE2358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>exempl</w:t>
            </w:r>
            <w:r w:rsidR="005151A0">
              <w:rPr>
                <w:sz w:val="20"/>
                <w:szCs w:val="20"/>
              </w:rPr>
              <w:t xml:space="preserve">ary customer </w:t>
            </w:r>
            <w:r w:rsidR="00CE2358">
              <w:rPr>
                <w:sz w:val="20"/>
                <w:szCs w:val="20"/>
              </w:rPr>
              <w:t xml:space="preserve">experience &amp; </w:t>
            </w:r>
            <w:r w:rsidR="005151A0">
              <w:rPr>
                <w:sz w:val="20"/>
                <w:szCs w:val="20"/>
              </w:rPr>
              <w:t>satisfaction rate</w:t>
            </w:r>
            <w:r w:rsidR="00CE2358">
              <w:rPr>
                <w:sz w:val="20"/>
                <w:szCs w:val="20"/>
              </w:rPr>
              <w:t>.</w:t>
            </w:r>
          </w:p>
          <w:p w14:paraId="40359572" w14:textId="77777777" w:rsidR="00F20DF1" w:rsidRDefault="00F20DF1" w:rsidP="00F20DF1">
            <w:pPr>
              <w:rPr>
                <w:sz w:val="20"/>
                <w:szCs w:val="20"/>
              </w:rPr>
            </w:pPr>
          </w:p>
          <w:p w14:paraId="6EC48764" w14:textId="584A94A6" w:rsidR="00F20DF1" w:rsidRPr="006B0D41" w:rsidRDefault="00F20DF1" w:rsidP="00F20DF1">
            <w:pPr>
              <w:rPr>
                <w:sz w:val="20"/>
                <w:szCs w:val="20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35FE316930624B469547C70D0DF2514A"/>
        </w:placeholder>
        <w:temporary/>
        <w:showingPlcHdr/>
        <w15:appearance w15:val="hidden"/>
      </w:sdtPr>
      <w:sdtEndPr/>
      <w:sdtContent>
        <w:p w14:paraId="2A81B490" w14:textId="77777777" w:rsidR="00DA59AA" w:rsidRPr="00CF1A49" w:rsidRDefault="00DA59AA" w:rsidP="002D14F5">
          <w:pPr>
            <w:pStyle w:val="Heading1"/>
            <w:spacing w:before="0"/>
          </w:pPr>
          <w:r w:rsidRPr="0050655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030"/>
      </w:tblGrid>
      <w:tr w:rsidR="00744FFA" w:rsidRPr="00CF1A49" w14:paraId="3AD7A5D9" w14:textId="77777777" w:rsidTr="002D14F5">
        <w:tc>
          <w:tcPr>
            <w:tcW w:w="9290" w:type="dxa"/>
          </w:tcPr>
          <w:p w14:paraId="0BFCAF1C" w14:textId="64321D39" w:rsidR="00744FFA" w:rsidRPr="002D14F5" w:rsidRDefault="00744FFA" w:rsidP="002D14F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20</w:t>
            </w:r>
            <w:r w:rsidR="007C0770" w:rsidRPr="002D14F5">
              <w:rPr>
                <w:sz w:val="20"/>
                <w:szCs w:val="20"/>
              </w:rPr>
              <w:t>21-Current</w:t>
            </w:r>
          </w:p>
          <w:p w14:paraId="7315B925" w14:textId="0AEBF0F9" w:rsidR="00744FFA" w:rsidRPr="002D14F5" w:rsidRDefault="00744FFA" w:rsidP="002D14F5">
            <w:pPr>
              <w:pStyle w:val="Heading3"/>
              <w:contextualSpacing w:val="0"/>
              <w:outlineLvl w:val="2"/>
              <w:rPr>
                <w:color w:val="auto"/>
                <w:szCs w:val="22"/>
              </w:rPr>
            </w:pPr>
            <w:r w:rsidRPr="002D14F5">
              <w:rPr>
                <w:color w:val="1D824C" w:themeColor="accent1"/>
                <w:szCs w:val="22"/>
              </w:rPr>
              <w:t xml:space="preserve">Computer science, </w:t>
            </w:r>
            <w:r w:rsidRPr="002D14F5">
              <w:rPr>
                <w:b w:val="0"/>
                <w:bCs/>
                <w:color w:val="auto"/>
                <w:szCs w:val="22"/>
              </w:rPr>
              <w:t>G</w:t>
            </w:r>
            <w:r w:rsidR="008A0149" w:rsidRPr="002D14F5">
              <w:rPr>
                <w:b w:val="0"/>
                <w:bCs/>
                <w:color w:val="auto"/>
                <w:szCs w:val="22"/>
              </w:rPr>
              <w:t>eorgia Institute of technology</w:t>
            </w:r>
          </w:p>
          <w:p w14:paraId="236CAF56" w14:textId="77777777" w:rsidR="00744FFA" w:rsidRPr="002D14F5" w:rsidRDefault="00744FFA" w:rsidP="002D14F5">
            <w:pPr>
              <w:pStyle w:val="Heading3"/>
              <w:contextualSpacing w:val="0"/>
              <w:outlineLvl w:val="2"/>
              <w:rPr>
                <w:szCs w:val="22"/>
              </w:rPr>
            </w:pPr>
          </w:p>
          <w:p w14:paraId="1B8F497D" w14:textId="77777777" w:rsidR="00744FFA" w:rsidRPr="002D14F5" w:rsidRDefault="00744FFA" w:rsidP="002D14F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2D14F5">
              <w:rPr>
                <w:sz w:val="20"/>
                <w:szCs w:val="20"/>
              </w:rPr>
              <w:t>2015</w:t>
            </w:r>
          </w:p>
          <w:p w14:paraId="6EE3F916" w14:textId="630312AE" w:rsidR="00744FFA" w:rsidRPr="002D14F5" w:rsidRDefault="00744FFA" w:rsidP="002D14F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2D14F5">
              <w:rPr>
                <w:sz w:val="22"/>
                <w:szCs w:val="22"/>
              </w:rPr>
              <w:t xml:space="preserve">High SChool Diploma, </w:t>
            </w:r>
            <w:r w:rsidRPr="002D14F5">
              <w:rPr>
                <w:rStyle w:val="SubtleReference"/>
                <w:sz w:val="22"/>
                <w:szCs w:val="22"/>
              </w:rPr>
              <w:t>North Cobb High</w:t>
            </w:r>
          </w:p>
        </w:tc>
      </w:tr>
      <w:tr w:rsidR="00744FFA" w:rsidRPr="00CF1A49" w14:paraId="6E5D3BC3" w14:textId="77777777" w:rsidTr="002D14F5">
        <w:tc>
          <w:tcPr>
            <w:tcW w:w="9290" w:type="dxa"/>
            <w:tcMar>
              <w:top w:w="216" w:type="dxa"/>
            </w:tcMar>
          </w:tcPr>
          <w:p w14:paraId="208A2294" w14:textId="07ABD605" w:rsidR="00744FFA" w:rsidRDefault="00744FFA" w:rsidP="00744FFA">
            <w:pPr>
              <w:pStyle w:val="Heading3"/>
              <w:contextualSpacing w:val="0"/>
              <w:outlineLvl w:val="2"/>
            </w:pPr>
          </w:p>
        </w:tc>
      </w:tr>
    </w:tbl>
    <w:p w14:paraId="7CC52269" w14:textId="5E4C7E17" w:rsidR="00B51D1B" w:rsidRPr="006E1507" w:rsidRDefault="00B51D1B" w:rsidP="0006670B">
      <w:pPr>
        <w:pStyle w:val="Heading1"/>
      </w:pPr>
    </w:p>
    <w:sectPr w:rsidR="00B51D1B" w:rsidRPr="006E1507" w:rsidSect="002D14F5">
      <w:footerReference w:type="default" r:id="rId10"/>
      <w:headerReference w:type="first" r:id="rId11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39EA" w14:textId="77777777" w:rsidR="003374DF" w:rsidRDefault="003374DF" w:rsidP="0068194B">
      <w:r>
        <w:separator/>
      </w:r>
    </w:p>
    <w:p w14:paraId="72A69042" w14:textId="77777777" w:rsidR="003374DF" w:rsidRDefault="003374DF"/>
    <w:p w14:paraId="7AF93467" w14:textId="77777777" w:rsidR="003374DF" w:rsidRDefault="003374DF"/>
  </w:endnote>
  <w:endnote w:type="continuationSeparator" w:id="0">
    <w:p w14:paraId="7E2F787A" w14:textId="77777777" w:rsidR="003374DF" w:rsidRDefault="003374DF" w:rsidP="0068194B">
      <w:r>
        <w:continuationSeparator/>
      </w:r>
    </w:p>
    <w:p w14:paraId="7E2DD4C1" w14:textId="77777777" w:rsidR="003374DF" w:rsidRDefault="003374DF"/>
    <w:p w14:paraId="3F47FACE" w14:textId="77777777" w:rsidR="003374DF" w:rsidRDefault="00337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B9C9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F21E" w14:textId="77777777" w:rsidR="003374DF" w:rsidRDefault="003374DF" w:rsidP="0068194B">
      <w:r>
        <w:separator/>
      </w:r>
    </w:p>
    <w:p w14:paraId="41B04A88" w14:textId="77777777" w:rsidR="003374DF" w:rsidRDefault="003374DF"/>
    <w:p w14:paraId="232810E2" w14:textId="77777777" w:rsidR="003374DF" w:rsidRDefault="003374DF"/>
  </w:footnote>
  <w:footnote w:type="continuationSeparator" w:id="0">
    <w:p w14:paraId="0789C662" w14:textId="77777777" w:rsidR="003374DF" w:rsidRDefault="003374DF" w:rsidP="0068194B">
      <w:r>
        <w:continuationSeparator/>
      </w:r>
    </w:p>
    <w:p w14:paraId="4B8C5460" w14:textId="77777777" w:rsidR="003374DF" w:rsidRDefault="003374DF"/>
    <w:p w14:paraId="618DB83F" w14:textId="77777777" w:rsidR="003374DF" w:rsidRDefault="00337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B5B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2D8424" wp14:editId="5C3331A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5BE73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4CEB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12193C"/>
    <w:multiLevelType w:val="hybridMultilevel"/>
    <w:tmpl w:val="48D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F347D6B"/>
    <w:multiLevelType w:val="hybridMultilevel"/>
    <w:tmpl w:val="8FE8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21010">
    <w:abstractNumId w:val="9"/>
  </w:num>
  <w:num w:numId="2" w16cid:durableId="388312170">
    <w:abstractNumId w:val="8"/>
  </w:num>
  <w:num w:numId="3" w16cid:durableId="1392774623">
    <w:abstractNumId w:val="7"/>
  </w:num>
  <w:num w:numId="4" w16cid:durableId="1688940390">
    <w:abstractNumId w:val="6"/>
  </w:num>
  <w:num w:numId="5" w16cid:durableId="1683698263">
    <w:abstractNumId w:val="10"/>
  </w:num>
  <w:num w:numId="6" w16cid:durableId="1089086637">
    <w:abstractNumId w:val="3"/>
  </w:num>
  <w:num w:numId="7" w16cid:durableId="856236700">
    <w:abstractNumId w:val="11"/>
  </w:num>
  <w:num w:numId="8" w16cid:durableId="245041409">
    <w:abstractNumId w:val="2"/>
  </w:num>
  <w:num w:numId="9" w16cid:durableId="1440299892">
    <w:abstractNumId w:val="13"/>
  </w:num>
  <w:num w:numId="10" w16cid:durableId="724374758">
    <w:abstractNumId w:val="5"/>
  </w:num>
  <w:num w:numId="11" w16cid:durableId="2129422856">
    <w:abstractNumId w:val="4"/>
  </w:num>
  <w:num w:numId="12" w16cid:durableId="939801420">
    <w:abstractNumId w:val="1"/>
  </w:num>
  <w:num w:numId="13" w16cid:durableId="1233538017">
    <w:abstractNumId w:val="0"/>
  </w:num>
  <w:num w:numId="14" w16cid:durableId="558325063">
    <w:abstractNumId w:val="12"/>
  </w:num>
  <w:num w:numId="15" w16cid:durableId="1901017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14"/>
    <w:rsid w:val="000001EF"/>
    <w:rsid w:val="000067DD"/>
    <w:rsid w:val="00007322"/>
    <w:rsid w:val="00007728"/>
    <w:rsid w:val="00022EB2"/>
    <w:rsid w:val="00024584"/>
    <w:rsid w:val="00024730"/>
    <w:rsid w:val="00055E95"/>
    <w:rsid w:val="0006670B"/>
    <w:rsid w:val="0007021F"/>
    <w:rsid w:val="000A7A03"/>
    <w:rsid w:val="000B2BA5"/>
    <w:rsid w:val="000C5A62"/>
    <w:rsid w:val="000F2F8C"/>
    <w:rsid w:val="0010006E"/>
    <w:rsid w:val="001045A8"/>
    <w:rsid w:val="00114A91"/>
    <w:rsid w:val="0012142F"/>
    <w:rsid w:val="00133848"/>
    <w:rsid w:val="001427E1"/>
    <w:rsid w:val="00146FC2"/>
    <w:rsid w:val="00154E5B"/>
    <w:rsid w:val="00156880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11C"/>
    <w:rsid w:val="002253B0"/>
    <w:rsid w:val="00236D54"/>
    <w:rsid w:val="00241D8C"/>
    <w:rsid w:val="00241FDB"/>
    <w:rsid w:val="0024720C"/>
    <w:rsid w:val="002617AE"/>
    <w:rsid w:val="002638D0"/>
    <w:rsid w:val="0026409B"/>
    <w:rsid w:val="002647D3"/>
    <w:rsid w:val="00275EAE"/>
    <w:rsid w:val="00277F7A"/>
    <w:rsid w:val="00294998"/>
    <w:rsid w:val="00296106"/>
    <w:rsid w:val="0029627A"/>
    <w:rsid w:val="00297F18"/>
    <w:rsid w:val="002A1945"/>
    <w:rsid w:val="002B2958"/>
    <w:rsid w:val="002B3FC8"/>
    <w:rsid w:val="002D14F5"/>
    <w:rsid w:val="002D1869"/>
    <w:rsid w:val="002D23C5"/>
    <w:rsid w:val="002D3650"/>
    <w:rsid w:val="002D51D5"/>
    <w:rsid w:val="002D6137"/>
    <w:rsid w:val="002E7E61"/>
    <w:rsid w:val="002F05E5"/>
    <w:rsid w:val="002F254D"/>
    <w:rsid w:val="002F30E4"/>
    <w:rsid w:val="00307140"/>
    <w:rsid w:val="003139A0"/>
    <w:rsid w:val="00316DFF"/>
    <w:rsid w:val="00325B57"/>
    <w:rsid w:val="00336056"/>
    <w:rsid w:val="003374DF"/>
    <w:rsid w:val="003544E1"/>
    <w:rsid w:val="00366398"/>
    <w:rsid w:val="003A0632"/>
    <w:rsid w:val="003A30E5"/>
    <w:rsid w:val="003A6ADF"/>
    <w:rsid w:val="003A6EB6"/>
    <w:rsid w:val="003B5928"/>
    <w:rsid w:val="003D380F"/>
    <w:rsid w:val="003D7C98"/>
    <w:rsid w:val="003E160D"/>
    <w:rsid w:val="003F1D5F"/>
    <w:rsid w:val="00401DB9"/>
    <w:rsid w:val="00405128"/>
    <w:rsid w:val="00406CFF"/>
    <w:rsid w:val="00416B25"/>
    <w:rsid w:val="00420592"/>
    <w:rsid w:val="004319E0"/>
    <w:rsid w:val="00437E8C"/>
    <w:rsid w:val="00440225"/>
    <w:rsid w:val="00445980"/>
    <w:rsid w:val="0045440D"/>
    <w:rsid w:val="004726BC"/>
    <w:rsid w:val="00473BD5"/>
    <w:rsid w:val="00474105"/>
    <w:rsid w:val="00480E6E"/>
    <w:rsid w:val="00486277"/>
    <w:rsid w:val="00494CF6"/>
    <w:rsid w:val="00494ED3"/>
    <w:rsid w:val="00495F8D"/>
    <w:rsid w:val="004A1FAE"/>
    <w:rsid w:val="004A32FF"/>
    <w:rsid w:val="004B06EB"/>
    <w:rsid w:val="004B6AD0"/>
    <w:rsid w:val="004C2D5D"/>
    <w:rsid w:val="004C33E1"/>
    <w:rsid w:val="004D1285"/>
    <w:rsid w:val="004E01EB"/>
    <w:rsid w:val="004E2794"/>
    <w:rsid w:val="0050655A"/>
    <w:rsid w:val="00510392"/>
    <w:rsid w:val="00513E2A"/>
    <w:rsid w:val="005151A0"/>
    <w:rsid w:val="005239F0"/>
    <w:rsid w:val="00547DAD"/>
    <w:rsid w:val="00566A35"/>
    <w:rsid w:val="0056701E"/>
    <w:rsid w:val="00567A02"/>
    <w:rsid w:val="005740D7"/>
    <w:rsid w:val="005A0F26"/>
    <w:rsid w:val="005A1B10"/>
    <w:rsid w:val="005A6850"/>
    <w:rsid w:val="005B02FC"/>
    <w:rsid w:val="005B1B1B"/>
    <w:rsid w:val="005B3F29"/>
    <w:rsid w:val="005C0EF3"/>
    <w:rsid w:val="005C5932"/>
    <w:rsid w:val="005D3CA7"/>
    <w:rsid w:val="005D4CC1"/>
    <w:rsid w:val="005E3115"/>
    <w:rsid w:val="005F4B91"/>
    <w:rsid w:val="005F55D2"/>
    <w:rsid w:val="0062312F"/>
    <w:rsid w:val="00623800"/>
    <w:rsid w:val="00625C09"/>
    <w:rsid w:val="00625F2C"/>
    <w:rsid w:val="00633798"/>
    <w:rsid w:val="006618E9"/>
    <w:rsid w:val="0068194B"/>
    <w:rsid w:val="00692703"/>
    <w:rsid w:val="006A1962"/>
    <w:rsid w:val="006B0D41"/>
    <w:rsid w:val="006B5D48"/>
    <w:rsid w:val="006B7D7B"/>
    <w:rsid w:val="006C1A5E"/>
    <w:rsid w:val="006D65FA"/>
    <w:rsid w:val="006E1507"/>
    <w:rsid w:val="006E15B7"/>
    <w:rsid w:val="00704F72"/>
    <w:rsid w:val="00712D8B"/>
    <w:rsid w:val="007273B7"/>
    <w:rsid w:val="00733E0A"/>
    <w:rsid w:val="0074403D"/>
    <w:rsid w:val="00744FFA"/>
    <w:rsid w:val="00746D44"/>
    <w:rsid w:val="007538DC"/>
    <w:rsid w:val="007550BD"/>
    <w:rsid w:val="00757803"/>
    <w:rsid w:val="007710AC"/>
    <w:rsid w:val="0079206B"/>
    <w:rsid w:val="00796076"/>
    <w:rsid w:val="007C0566"/>
    <w:rsid w:val="007C0770"/>
    <w:rsid w:val="007C606B"/>
    <w:rsid w:val="007E6A61"/>
    <w:rsid w:val="007F4635"/>
    <w:rsid w:val="00801140"/>
    <w:rsid w:val="00803404"/>
    <w:rsid w:val="00832FD9"/>
    <w:rsid w:val="00834955"/>
    <w:rsid w:val="00855B59"/>
    <w:rsid w:val="00860461"/>
    <w:rsid w:val="0086487C"/>
    <w:rsid w:val="00870B20"/>
    <w:rsid w:val="008829F8"/>
    <w:rsid w:val="00885897"/>
    <w:rsid w:val="008A0149"/>
    <w:rsid w:val="008A066C"/>
    <w:rsid w:val="008A6538"/>
    <w:rsid w:val="008C57D6"/>
    <w:rsid w:val="008C7056"/>
    <w:rsid w:val="008D1D2C"/>
    <w:rsid w:val="008F3B14"/>
    <w:rsid w:val="00901899"/>
    <w:rsid w:val="0090344B"/>
    <w:rsid w:val="00905405"/>
    <w:rsid w:val="00905715"/>
    <w:rsid w:val="0091321E"/>
    <w:rsid w:val="00913946"/>
    <w:rsid w:val="0092726B"/>
    <w:rsid w:val="0093546F"/>
    <w:rsid w:val="009361BA"/>
    <w:rsid w:val="00941EF7"/>
    <w:rsid w:val="00944F78"/>
    <w:rsid w:val="009510E7"/>
    <w:rsid w:val="00952C89"/>
    <w:rsid w:val="009571D8"/>
    <w:rsid w:val="00961314"/>
    <w:rsid w:val="009650EA"/>
    <w:rsid w:val="0097790C"/>
    <w:rsid w:val="0098506E"/>
    <w:rsid w:val="009A44CE"/>
    <w:rsid w:val="009A49DE"/>
    <w:rsid w:val="009C183A"/>
    <w:rsid w:val="009C4DFC"/>
    <w:rsid w:val="009D44F8"/>
    <w:rsid w:val="009E3160"/>
    <w:rsid w:val="009F220C"/>
    <w:rsid w:val="009F3B05"/>
    <w:rsid w:val="009F4931"/>
    <w:rsid w:val="00A051C7"/>
    <w:rsid w:val="00A14534"/>
    <w:rsid w:val="00A16DAA"/>
    <w:rsid w:val="00A24162"/>
    <w:rsid w:val="00A25023"/>
    <w:rsid w:val="00A270EA"/>
    <w:rsid w:val="00A3489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E74"/>
    <w:rsid w:val="00AB32F8"/>
    <w:rsid w:val="00AB610B"/>
    <w:rsid w:val="00AD0912"/>
    <w:rsid w:val="00AD360E"/>
    <w:rsid w:val="00AD40FB"/>
    <w:rsid w:val="00AD782D"/>
    <w:rsid w:val="00AE7650"/>
    <w:rsid w:val="00B10EBE"/>
    <w:rsid w:val="00B236F1"/>
    <w:rsid w:val="00B3267E"/>
    <w:rsid w:val="00B50F99"/>
    <w:rsid w:val="00B51D1B"/>
    <w:rsid w:val="00B540F4"/>
    <w:rsid w:val="00B60FD0"/>
    <w:rsid w:val="00B622DF"/>
    <w:rsid w:val="00B6332A"/>
    <w:rsid w:val="00B71676"/>
    <w:rsid w:val="00B81760"/>
    <w:rsid w:val="00B8494C"/>
    <w:rsid w:val="00BA0943"/>
    <w:rsid w:val="00BA0D22"/>
    <w:rsid w:val="00BA1546"/>
    <w:rsid w:val="00BB4E51"/>
    <w:rsid w:val="00BD431F"/>
    <w:rsid w:val="00BD7379"/>
    <w:rsid w:val="00BE423E"/>
    <w:rsid w:val="00BF61AC"/>
    <w:rsid w:val="00C11716"/>
    <w:rsid w:val="00C338C6"/>
    <w:rsid w:val="00C47FA6"/>
    <w:rsid w:val="00C57FC6"/>
    <w:rsid w:val="00C66A7D"/>
    <w:rsid w:val="00C779DA"/>
    <w:rsid w:val="00C809B1"/>
    <w:rsid w:val="00C814F7"/>
    <w:rsid w:val="00C817B3"/>
    <w:rsid w:val="00CA4B4D"/>
    <w:rsid w:val="00CB35C3"/>
    <w:rsid w:val="00CD323D"/>
    <w:rsid w:val="00CE2358"/>
    <w:rsid w:val="00CE4030"/>
    <w:rsid w:val="00CE64B3"/>
    <w:rsid w:val="00CF1A49"/>
    <w:rsid w:val="00D0630C"/>
    <w:rsid w:val="00D243A9"/>
    <w:rsid w:val="00D305E5"/>
    <w:rsid w:val="00D34951"/>
    <w:rsid w:val="00D37CD3"/>
    <w:rsid w:val="00D4556F"/>
    <w:rsid w:val="00D5451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6E08"/>
    <w:rsid w:val="00DF4D6C"/>
    <w:rsid w:val="00E01923"/>
    <w:rsid w:val="00E14498"/>
    <w:rsid w:val="00E2397A"/>
    <w:rsid w:val="00E254DB"/>
    <w:rsid w:val="00E300FC"/>
    <w:rsid w:val="00E31323"/>
    <w:rsid w:val="00E35A5E"/>
    <w:rsid w:val="00E362DB"/>
    <w:rsid w:val="00E5632B"/>
    <w:rsid w:val="00E70240"/>
    <w:rsid w:val="00E71E6B"/>
    <w:rsid w:val="00E73175"/>
    <w:rsid w:val="00E7713E"/>
    <w:rsid w:val="00E77F87"/>
    <w:rsid w:val="00E81CC5"/>
    <w:rsid w:val="00E85908"/>
    <w:rsid w:val="00E85A87"/>
    <w:rsid w:val="00E85B4A"/>
    <w:rsid w:val="00E946F2"/>
    <w:rsid w:val="00E94DFF"/>
    <w:rsid w:val="00E9528E"/>
    <w:rsid w:val="00EA00E5"/>
    <w:rsid w:val="00EA5099"/>
    <w:rsid w:val="00EC1351"/>
    <w:rsid w:val="00EC4CBF"/>
    <w:rsid w:val="00EC708E"/>
    <w:rsid w:val="00EE2CA8"/>
    <w:rsid w:val="00EE6207"/>
    <w:rsid w:val="00EF17E8"/>
    <w:rsid w:val="00EF51D9"/>
    <w:rsid w:val="00F130DD"/>
    <w:rsid w:val="00F20DF1"/>
    <w:rsid w:val="00F24884"/>
    <w:rsid w:val="00F476C4"/>
    <w:rsid w:val="00F61DF9"/>
    <w:rsid w:val="00F81960"/>
    <w:rsid w:val="00F82424"/>
    <w:rsid w:val="00F8769D"/>
    <w:rsid w:val="00F909BF"/>
    <w:rsid w:val="00F9350C"/>
    <w:rsid w:val="00F94EB5"/>
    <w:rsid w:val="00F9624D"/>
    <w:rsid w:val="00FB31C1"/>
    <w:rsid w:val="00FB58F2"/>
    <w:rsid w:val="00FC4A92"/>
    <w:rsid w:val="00FC6AEA"/>
    <w:rsid w:val="00FC7C34"/>
    <w:rsid w:val="00FD3D13"/>
    <w:rsid w:val="00FE55A2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F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8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D1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vinmumpower96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mumpower.github.io/Updated-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4748BAFBDF4D2AB3B40AA9D94A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A580-9CD9-454A-A82D-1D7E8291F263}"/>
      </w:docPartPr>
      <w:docPartBody>
        <w:p w:rsidR="00DD3FFA" w:rsidRDefault="00DD3FFA">
          <w:pPr>
            <w:pStyle w:val="AF4748BAFBDF4D2AB3B40AA9D94A7231"/>
          </w:pPr>
          <w:r w:rsidRPr="00CF1A49">
            <w:t>Experience</w:t>
          </w:r>
        </w:p>
      </w:docPartBody>
    </w:docPart>
    <w:docPart>
      <w:docPartPr>
        <w:name w:val="35FE316930624B469547C70D0DF2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D891A-F508-44A9-8DE8-82B829B8701E}"/>
      </w:docPartPr>
      <w:docPartBody>
        <w:p w:rsidR="00DD3FFA" w:rsidRDefault="00DD3FFA">
          <w:pPr>
            <w:pStyle w:val="35FE316930624B469547C70D0DF2514A"/>
          </w:pPr>
          <w:r w:rsidRPr="00CF1A49">
            <w:t>Education</w:t>
          </w:r>
        </w:p>
      </w:docPartBody>
    </w:docPart>
    <w:docPart>
      <w:docPartPr>
        <w:name w:val="0FD0965031BA49D28F089536F72D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473C6-1B8E-48DA-87D5-05E7DFA754AC}"/>
      </w:docPartPr>
      <w:docPartBody>
        <w:p w:rsidR="00DD3FFA" w:rsidRDefault="00DD3FFA" w:rsidP="00DD3FFA">
          <w:pPr>
            <w:pStyle w:val="0FD0965031BA49D28F089536F72D33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FA"/>
    <w:rsid w:val="006D51AF"/>
    <w:rsid w:val="00DD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F4748BAFBDF4D2AB3B40AA9D94A7231">
    <w:name w:val="AF4748BAFBDF4D2AB3B40AA9D94A723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5FE316930624B469547C70D0DF2514A">
    <w:name w:val="35FE316930624B469547C70D0DF2514A"/>
  </w:style>
  <w:style w:type="paragraph" w:customStyle="1" w:styleId="0FD0965031BA49D28F089536F72D3337">
    <w:name w:val="0FD0965031BA49D28F089536F72D3337"/>
    <w:rsid w:val="00DD3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EA2A-4674-4458-BEF7-425D9A89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2022-05-12T16:49:00Z</dcterms:created>
  <dcterms:modified xsi:type="dcterms:W3CDTF">2022-05-13T12:57:00Z</dcterms:modified>
  <cp:category/>
</cp:coreProperties>
</file>